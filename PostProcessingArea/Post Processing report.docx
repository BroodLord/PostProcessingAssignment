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999FF" w14:textId="1D50A1A7" w:rsidR="00A10484" w:rsidRPr="00314A72" w:rsidRDefault="00A85A6D">
      <w:pPr>
        <w:pStyle w:val="Title"/>
        <w:rPr>
          <w:rFonts w:ascii="Arial" w:hAnsi="Arial" w:cs="Arial"/>
        </w:rPr>
      </w:pPr>
      <w:r>
        <w:t>M</w:t>
      </w:r>
      <w:r w:rsidRPr="00314A72">
        <w:rPr>
          <w:rFonts w:ascii="Arial" w:hAnsi="Arial" w:cs="Arial"/>
        </w:rPr>
        <w:t>ath’s &amp; Tech Implementation report</w:t>
      </w:r>
    </w:p>
    <w:p w14:paraId="3D7615AC" w14:textId="039D2CE3" w:rsidR="00A85A6D" w:rsidRPr="00314A72" w:rsidRDefault="00A85A6D" w:rsidP="00A85A6D">
      <w:pPr>
        <w:pStyle w:val="Heading1"/>
        <w:rPr>
          <w:rFonts w:ascii="Arial" w:hAnsi="Arial" w:cs="Arial"/>
        </w:rPr>
      </w:pPr>
      <w:r w:rsidRPr="00314A72">
        <w:rPr>
          <w:rFonts w:ascii="Arial" w:hAnsi="Arial" w:cs="Arial"/>
        </w:rPr>
        <w:t>Introduction</w:t>
      </w:r>
    </w:p>
    <w:p w14:paraId="2074D758" w14:textId="6644A849" w:rsidR="00A85A6D" w:rsidRPr="00FE4A45" w:rsidRDefault="00314A72">
      <w:pPr>
        <w:pStyle w:val="Title"/>
        <w:rPr>
          <w:rFonts w:ascii="Arial" w:hAnsi="Arial" w:cs="Arial"/>
          <w:sz w:val="24"/>
          <w:szCs w:val="24"/>
        </w:rPr>
      </w:pPr>
      <w:r w:rsidRPr="00FE4A45">
        <w:rPr>
          <w:rFonts w:ascii="Arial" w:hAnsi="Arial" w:cs="Arial"/>
          <w:sz w:val="24"/>
          <w:szCs w:val="24"/>
        </w:rPr>
        <w:t>In this report I will discuss my implementation of the math’s and tech assignment, I will talk about the post processers I have added which were required by the brief and some other post processers I have added.</w:t>
      </w:r>
    </w:p>
    <w:p w14:paraId="20507681" w14:textId="49DEF925" w:rsidR="00314A72" w:rsidRPr="00FE4A45" w:rsidRDefault="00314A72">
      <w:pPr>
        <w:pStyle w:val="Title"/>
        <w:rPr>
          <w:rFonts w:ascii="Arial" w:hAnsi="Arial" w:cs="Arial"/>
          <w:sz w:val="24"/>
          <w:szCs w:val="24"/>
        </w:rPr>
      </w:pPr>
    </w:p>
    <w:p w14:paraId="0A08E8D2" w14:textId="6DD9FAF5" w:rsidR="00314A72" w:rsidRPr="00FE4A45" w:rsidRDefault="00314A72">
      <w:pPr>
        <w:pStyle w:val="Title"/>
        <w:rPr>
          <w:rFonts w:ascii="Arial" w:hAnsi="Arial" w:cs="Arial"/>
          <w:sz w:val="24"/>
          <w:szCs w:val="24"/>
        </w:rPr>
      </w:pPr>
      <w:r w:rsidRPr="00FE4A45">
        <w:rPr>
          <w:rFonts w:ascii="Arial" w:hAnsi="Arial" w:cs="Arial"/>
          <w:sz w:val="24"/>
          <w:szCs w:val="24"/>
        </w:rPr>
        <w:t>At the bottom of this report there is a check list of everything I have implemented and a list of additional features I have added to the assignment for more marks.</w:t>
      </w:r>
    </w:p>
    <w:p w14:paraId="5F75B43C" w14:textId="62A22725" w:rsidR="00855982" w:rsidRPr="00314A72" w:rsidRDefault="00A85A6D" w:rsidP="00855982">
      <w:pPr>
        <w:pStyle w:val="Heading1"/>
        <w:rPr>
          <w:rFonts w:ascii="Arial" w:hAnsi="Arial" w:cs="Arial"/>
        </w:rPr>
      </w:pPr>
      <w:r w:rsidRPr="00314A72">
        <w:rPr>
          <w:rFonts w:ascii="Arial" w:hAnsi="Arial" w:cs="Arial"/>
        </w:rPr>
        <w:t>Basic Requirements</w:t>
      </w:r>
    </w:p>
    <w:p w14:paraId="42087EEE" w14:textId="53040433" w:rsidR="00855982" w:rsidRPr="00FE4A45" w:rsidRDefault="00DD2A9B" w:rsidP="00A85A6D">
      <w:pPr>
        <w:rPr>
          <w:rFonts w:ascii="Arial" w:hAnsi="Arial" w:cs="Arial"/>
          <w:sz w:val="24"/>
          <w:szCs w:val="24"/>
          <w:u w:val="single"/>
        </w:rPr>
      </w:pPr>
      <w:r w:rsidRPr="00FE4A45">
        <w:rPr>
          <w:rFonts w:ascii="Arial" w:hAnsi="Arial" w:cs="Arial"/>
          <w:sz w:val="24"/>
          <w:szCs w:val="24"/>
          <w:u w:val="single"/>
        </w:rPr>
        <w:t xml:space="preserve">Vertical Gradient Tint  </w:t>
      </w:r>
    </w:p>
    <w:p w14:paraId="7400961B" w14:textId="5C21FD28" w:rsidR="00DD2A9B" w:rsidRDefault="00EB3268" w:rsidP="00A85A6D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B7AC315" wp14:editId="14D1AFBD">
            <wp:simplePos x="0" y="0"/>
            <wp:positionH relativeFrom="column">
              <wp:posOffset>3613150</wp:posOffset>
            </wp:positionH>
            <wp:positionV relativeFrom="paragraph">
              <wp:posOffset>72390</wp:posOffset>
            </wp:positionV>
            <wp:extent cx="3139440" cy="1790700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2A9B" w:rsidRPr="00FE4A45">
        <w:rPr>
          <w:rFonts w:ascii="Arial" w:hAnsi="Arial" w:cs="Arial"/>
          <w:sz w:val="24"/>
          <w:szCs w:val="24"/>
        </w:rPr>
        <w:t>The tint post process requirements me to pass two vector3 which will contain the rgb values of the colors I intended to show, once in the shader I create a new colour and set the rgb values of that new colour to the</w:t>
      </w:r>
      <w:r w:rsidR="002C08BB" w:rsidRPr="00FE4A45">
        <w:rPr>
          <w:rFonts w:ascii="Arial" w:hAnsi="Arial" w:cs="Arial"/>
          <w:sz w:val="24"/>
          <w:szCs w:val="24"/>
        </w:rPr>
        <w:t xml:space="preserve"> lerp values of the two colours rgb values at the current y of the UV.</w:t>
      </w:r>
      <w:r w:rsidR="005615C5" w:rsidRPr="005615C5">
        <w:rPr>
          <w:noProof/>
        </w:rPr>
        <w:t xml:space="preserve"> </w:t>
      </w:r>
    </w:p>
    <w:p w14:paraId="05D0AE4A" w14:textId="1C57BD3D" w:rsidR="005615C5" w:rsidRPr="00FE4A45" w:rsidRDefault="005615C5" w:rsidP="00A85A6D">
      <w:pPr>
        <w:rPr>
          <w:rFonts w:ascii="Arial" w:hAnsi="Arial" w:cs="Arial"/>
          <w:sz w:val="24"/>
          <w:szCs w:val="24"/>
        </w:rPr>
      </w:pPr>
    </w:p>
    <w:p w14:paraId="1DE59C0F" w14:textId="6A808AA5" w:rsidR="002C08BB" w:rsidRPr="00FE4A45" w:rsidRDefault="002C08BB" w:rsidP="00A85A6D">
      <w:pPr>
        <w:rPr>
          <w:rFonts w:ascii="Arial" w:hAnsi="Arial" w:cs="Arial"/>
          <w:sz w:val="24"/>
          <w:szCs w:val="24"/>
        </w:rPr>
      </w:pPr>
      <w:r w:rsidRPr="00FE4A45">
        <w:rPr>
          <w:rFonts w:ascii="Arial" w:hAnsi="Arial" w:cs="Arial"/>
          <w:sz w:val="24"/>
          <w:szCs w:val="24"/>
        </w:rPr>
        <w:t>After I have lerp the two colours I then get the scene texture and times that by the new colour I created and return that scene texture.</w:t>
      </w:r>
    </w:p>
    <w:p w14:paraId="2983592D" w14:textId="33FEA0DB" w:rsidR="002C08BB" w:rsidRPr="00FE4A45" w:rsidRDefault="002C08BB" w:rsidP="002C08BB">
      <w:pPr>
        <w:rPr>
          <w:rFonts w:ascii="Arial" w:hAnsi="Arial" w:cs="Arial"/>
          <w:sz w:val="24"/>
          <w:szCs w:val="24"/>
          <w:u w:val="single"/>
        </w:rPr>
      </w:pPr>
      <w:r w:rsidRPr="00FE4A45">
        <w:rPr>
          <w:rFonts w:ascii="Arial" w:hAnsi="Arial" w:cs="Arial"/>
          <w:sz w:val="24"/>
          <w:szCs w:val="24"/>
          <w:u w:val="single"/>
        </w:rPr>
        <w:t>Blur</w:t>
      </w:r>
    </w:p>
    <w:p w14:paraId="43E4D23A" w14:textId="0E80FE50" w:rsidR="002C08BB" w:rsidRPr="00FE4A45" w:rsidRDefault="002C08BB" w:rsidP="002C08BB">
      <w:pPr>
        <w:rPr>
          <w:rFonts w:ascii="Arial" w:hAnsi="Arial" w:cs="Arial"/>
          <w:sz w:val="24"/>
          <w:szCs w:val="24"/>
        </w:rPr>
      </w:pPr>
      <w:r w:rsidRPr="00FE4A45">
        <w:rPr>
          <w:rFonts w:ascii="Arial" w:hAnsi="Arial" w:cs="Arial"/>
          <w:sz w:val="24"/>
          <w:szCs w:val="24"/>
        </w:rPr>
        <w:t xml:space="preserve">The blur gets updated to a </w:t>
      </w:r>
      <w:r w:rsidR="004728F1" w:rsidRPr="00FE4A45">
        <w:rPr>
          <w:rFonts w:ascii="Arial" w:hAnsi="Arial" w:cs="Arial"/>
          <w:sz w:val="24"/>
          <w:szCs w:val="24"/>
        </w:rPr>
        <w:t>two-pass</w:t>
      </w:r>
      <w:r w:rsidRPr="00FE4A45">
        <w:rPr>
          <w:rFonts w:ascii="Arial" w:hAnsi="Arial" w:cs="Arial"/>
          <w:sz w:val="24"/>
          <w:szCs w:val="24"/>
        </w:rPr>
        <w:t xml:space="preserve"> garrison blur, read extension to basic requirements for details on two pass garrison </w:t>
      </w:r>
      <w:proofErr w:type="gramStart"/>
      <w:r w:rsidR="004728F1" w:rsidRPr="00FE4A45">
        <w:rPr>
          <w:rFonts w:ascii="Arial" w:hAnsi="Arial" w:cs="Arial"/>
          <w:sz w:val="24"/>
          <w:szCs w:val="24"/>
        </w:rPr>
        <w:t>blur</w:t>
      </w:r>
      <w:proofErr w:type="gramEnd"/>
      <w:r w:rsidRPr="00FE4A45">
        <w:rPr>
          <w:rFonts w:ascii="Arial" w:hAnsi="Arial" w:cs="Arial"/>
          <w:sz w:val="24"/>
          <w:szCs w:val="24"/>
        </w:rPr>
        <w:t>.</w:t>
      </w:r>
    </w:p>
    <w:p w14:paraId="21C0F9C6" w14:textId="20C933F7" w:rsidR="004728F1" w:rsidRPr="00FE4A45" w:rsidRDefault="002C08BB" w:rsidP="002C08BB">
      <w:pPr>
        <w:rPr>
          <w:rFonts w:ascii="Arial" w:hAnsi="Arial" w:cs="Arial"/>
          <w:sz w:val="24"/>
          <w:szCs w:val="24"/>
          <w:u w:val="single"/>
        </w:rPr>
      </w:pPr>
      <w:r w:rsidRPr="00FE4A45">
        <w:rPr>
          <w:rFonts w:ascii="Arial" w:hAnsi="Arial" w:cs="Arial"/>
          <w:sz w:val="24"/>
          <w:szCs w:val="24"/>
          <w:u w:val="single"/>
        </w:rPr>
        <w:t>Underwater</w:t>
      </w:r>
    </w:p>
    <w:p w14:paraId="3CF38111" w14:textId="61DB4AB8" w:rsidR="002C08BB" w:rsidRDefault="00EB3268" w:rsidP="00A85A6D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5E60F96" wp14:editId="4DEFA6D9">
            <wp:simplePos x="0" y="0"/>
            <wp:positionH relativeFrom="column">
              <wp:posOffset>4095750</wp:posOffset>
            </wp:positionH>
            <wp:positionV relativeFrom="paragraph">
              <wp:posOffset>13970</wp:posOffset>
            </wp:positionV>
            <wp:extent cx="2656840" cy="153352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684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28F1" w:rsidRPr="00FE4A45">
        <w:rPr>
          <w:rFonts w:ascii="Arial" w:hAnsi="Arial" w:cs="Arial"/>
          <w:sz w:val="24"/>
          <w:szCs w:val="24"/>
        </w:rPr>
        <w:t>The underwater shaders are very similar to the heat haze shader so the code is very similar, in underwater I create and store a sin wave for the X &amp; Y, this is so I can create an offset for the wiggle effect.</w:t>
      </w:r>
    </w:p>
    <w:p w14:paraId="147DD60E" w14:textId="73499450" w:rsidR="005615C5" w:rsidRPr="00FE4A45" w:rsidRDefault="005615C5" w:rsidP="00A85A6D">
      <w:pPr>
        <w:rPr>
          <w:rFonts w:ascii="Arial" w:hAnsi="Arial" w:cs="Arial"/>
          <w:sz w:val="24"/>
          <w:szCs w:val="24"/>
        </w:rPr>
      </w:pPr>
    </w:p>
    <w:p w14:paraId="40C7A1E4" w14:textId="571B36F9" w:rsidR="004728F1" w:rsidRPr="00FE4A45" w:rsidRDefault="004728F1" w:rsidP="00A85A6D">
      <w:pPr>
        <w:rPr>
          <w:rFonts w:ascii="Arial" w:hAnsi="Arial" w:cs="Arial"/>
          <w:sz w:val="24"/>
          <w:szCs w:val="24"/>
        </w:rPr>
      </w:pPr>
      <w:r w:rsidRPr="00FE4A45">
        <w:rPr>
          <w:rFonts w:ascii="Arial" w:hAnsi="Arial" w:cs="Arial"/>
          <w:sz w:val="24"/>
          <w:szCs w:val="24"/>
        </w:rPr>
        <w:t>After I create the offset, I create a colour for the water, which is default to blue, I then sample the texture but added the UV and offset together to added the wiggle then times the texture by the colour I created then return.</w:t>
      </w:r>
    </w:p>
    <w:p w14:paraId="393EA6D3" w14:textId="4811F9C2" w:rsidR="00A85A6D" w:rsidRPr="00314A72" w:rsidRDefault="00A85A6D" w:rsidP="00A85A6D">
      <w:pPr>
        <w:pStyle w:val="Heading1"/>
        <w:rPr>
          <w:rFonts w:ascii="Arial" w:hAnsi="Arial" w:cs="Arial"/>
        </w:rPr>
      </w:pPr>
      <w:r w:rsidRPr="00314A72">
        <w:rPr>
          <w:rFonts w:ascii="Arial" w:hAnsi="Arial" w:cs="Arial"/>
        </w:rPr>
        <w:lastRenderedPageBreak/>
        <w:t>Extension To Basic Requirements</w:t>
      </w:r>
    </w:p>
    <w:p w14:paraId="77B5C82F" w14:textId="47A19749" w:rsidR="00A85A6D" w:rsidRPr="00FE4A45" w:rsidRDefault="004728F1" w:rsidP="00A85A6D">
      <w:pPr>
        <w:rPr>
          <w:rFonts w:ascii="Arial" w:hAnsi="Arial" w:cs="Arial"/>
          <w:sz w:val="24"/>
          <w:szCs w:val="24"/>
          <w:u w:val="single"/>
        </w:rPr>
      </w:pPr>
      <w:r w:rsidRPr="00FE4A45">
        <w:rPr>
          <w:rFonts w:ascii="Arial" w:hAnsi="Arial" w:cs="Arial"/>
          <w:sz w:val="24"/>
          <w:szCs w:val="24"/>
          <w:u w:val="single"/>
        </w:rPr>
        <w:t>Allowing multiple post processers</w:t>
      </w:r>
    </w:p>
    <w:p w14:paraId="5E548D2A" w14:textId="74A75972" w:rsidR="004728F1" w:rsidRPr="00FE4A45" w:rsidRDefault="00C82BAC" w:rsidP="00A85A6D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21B5F78" wp14:editId="52BD6326">
            <wp:simplePos x="0" y="0"/>
            <wp:positionH relativeFrom="page">
              <wp:posOffset>4678045</wp:posOffset>
            </wp:positionH>
            <wp:positionV relativeFrom="paragraph">
              <wp:posOffset>266700</wp:posOffset>
            </wp:positionV>
            <wp:extent cx="2851785" cy="3857625"/>
            <wp:effectExtent l="0" t="0" r="5715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78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28F1" w:rsidRPr="00FE4A45">
        <w:rPr>
          <w:rFonts w:ascii="Arial" w:hAnsi="Arial" w:cs="Arial"/>
          <w:sz w:val="24"/>
          <w:szCs w:val="24"/>
        </w:rPr>
        <w:t xml:space="preserve">When it came to </w:t>
      </w:r>
      <w:r w:rsidR="00880632" w:rsidRPr="00FE4A45">
        <w:rPr>
          <w:rFonts w:ascii="Arial" w:hAnsi="Arial" w:cs="Arial"/>
          <w:sz w:val="24"/>
          <w:szCs w:val="24"/>
        </w:rPr>
        <w:t>have</w:t>
      </w:r>
      <w:r w:rsidR="004728F1" w:rsidRPr="00FE4A45">
        <w:rPr>
          <w:rFonts w:ascii="Arial" w:hAnsi="Arial" w:cs="Arial"/>
          <w:sz w:val="24"/>
          <w:szCs w:val="24"/>
        </w:rPr>
        <w:t xml:space="preserve"> two post processers on </w:t>
      </w:r>
      <w:r w:rsidR="00880632" w:rsidRPr="00FE4A45">
        <w:rPr>
          <w:rFonts w:ascii="Arial" w:hAnsi="Arial" w:cs="Arial"/>
          <w:sz w:val="24"/>
          <w:szCs w:val="24"/>
        </w:rPr>
        <w:t>screen,</w:t>
      </w:r>
      <w:r w:rsidR="00FE4A45" w:rsidRPr="00FE4A45">
        <w:rPr>
          <w:rFonts w:ascii="Arial" w:hAnsi="Arial" w:cs="Arial"/>
          <w:sz w:val="24"/>
          <w:szCs w:val="24"/>
        </w:rPr>
        <w:t xml:space="preserve"> I had to create another set of Textures, SRVs and render targets. This was so that I could swap between the render targets and srv’s for allowing multiple post processers.</w:t>
      </w:r>
      <w:r w:rsidR="004A4153" w:rsidRPr="004A4153">
        <w:rPr>
          <w:noProof/>
        </w:rPr>
        <w:t xml:space="preserve"> </w:t>
      </w:r>
    </w:p>
    <w:p w14:paraId="2DA025FA" w14:textId="652AE24B" w:rsidR="00FE4A45" w:rsidRDefault="00FE4A45" w:rsidP="00A85A6D">
      <w:pPr>
        <w:rPr>
          <w:rFonts w:ascii="Arial" w:hAnsi="Arial" w:cs="Arial"/>
          <w:sz w:val="24"/>
          <w:szCs w:val="24"/>
        </w:rPr>
      </w:pPr>
      <w:r w:rsidRPr="00FE4A45">
        <w:rPr>
          <w:rFonts w:ascii="Arial" w:hAnsi="Arial" w:cs="Arial"/>
          <w:sz w:val="24"/>
          <w:szCs w:val="24"/>
        </w:rPr>
        <w:t>When a post process gets activated I added to a vectors of post processing data, after it gets added in render scene it will go into a for loop to loop through each point in the vector, depending on what mode the post process is will depend on what will happen to it but I will use full screen for my example</w:t>
      </w:r>
      <w:r>
        <w:rPr>
          <w:rFonts w:ascii="Arial" w:hAnsi="Arial" w:cs="Arial"/>
          <w:sz w:val="24"/>
          <w:szCs w:val="24"/>
        </w:rPr>
        <w:t>.</w:t>
      </w:r>
    </w:p>
    <w:p w14:paraId="32D2EE88" w14:textId="0BF01BBB" w:rsidR="00FE4A45" w:rsidRDefault="00880632" w:rsidP="00A85A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So,</w:t>
      </w:r>
      <w:r w:rsidR="00FE4A45">
        <w:rPr>
          <w:rFonts w:ascii="Arial" w:hAnsi="Arial" w:cs="Arial"/>
          <w:sz w:val="24"/>
          <w:szCs w:val="24"/>
        </w:rPr>
        <w:t xml:space="preserve"> when it enters the “FullScreenPostProcess” I set the Vertex and GS shaders as well as setting the blend states, stencil state and the culling. But I also decouple the current SRV.</w:t>
      </w:r>
    </w:p>
    <w:p w14:paraId="16BCB910" w14:textId="6C37B29F" w:rsidR="00FE4A45" w:rsidRDefault="00FE4A45" w:rsidP="00A85A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After I have done all </w:t>
      </w:r>
      <w:r w:rsidR="00880632">
        <w:rPr>
          <w:rFonts w:ascii="Arial" w:hAnsi="Arial" w:cs="Arial"/>
          <w:sz w:val="24"/>
          <w:szCs w:val="24"/>
        </w:rPr>
        <w:t>this,</w:t>
      </w:r>
      <w:r>
        <w:rPr>
          <w:rFonts w:ascii="Arial" w:hAnsi="Arial" w:cs="Arial"/>
          <w:sz w:val="24"/>
          <w:szCs w:val="24"/>
        </w:rPr>
        <w:t xml:space="preserve"> I have a variable to keep track of where I am currently in the vector</w:t>
      </w:r>
      <w:r w:rsidR="00880632">
        <w:rPr>
          <w:rFonts w:ascii="Arial" w:hAnsi="Arial" w:cs="Arial"/>
          <w:sz w:val="24"/>
          <w:szCs w:val="24"/>
        </w:rPr>
        <w:t xml:space="preserve"> and I check the modules of that variable, this will allow me to determine where I should be rendering and setting the srv to. If it’s even, then I will render to the first target but set the srv to the second one.</w:t>
      </w:r>
      <w:r w:rsidR="004A4153" w:rsidRPr="004A4153">
        <w:rPr>
          <w:noProof/>
        </w:rPr>
        <w:t xml:space="preserve"> </w:t>
      </w:r>
    </w:p>
    <w:p w14:paraId="13F15590" w14:textId="45DC60F3" w:rsidR="00880632" w:rsidRDefault="00880632" w:rsidP="00A85A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Once I have determined which one to render to, I then do which post process has been pasted, then I update the buffers and constants. I then draw that screen and set the render target to be the back-buffer render target and draw again.</w:t>
      </w:r>
    </w:p>
    <w:p w14:paraId="758E645F" w14:textId="220C6E6C" w:rsidR="00880632" w:rsidRPr="00FE4A45" w:rsidRDefault="00880632" w:rsidP="00A85A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will allow the user to add multiple post processers at once.</w:t>
      </w:r>
    </w:p>
    <w:p w14:paraId="67C45FA5" w14:textId="0D3CB4FA" w:rsidR="004728F1" w:rsidRPr="00FE4A45" w:rsidRDefault="004728F1" w:rsidP="00A85A6D">
      <w:pPr>
        <w:rPr>
          <w:rFonts w:ascii="Arial" w:hAnsi="Arial" w:cs="Arial"/>
          <w:sz w:val="24"/>
          <w:szCs w:val="24"/>
          <w:u w:val="single"/>
        </w:rPr>
      </w:pPr>
      <w:r w:rsidRPr="00FE4A45">
        <w:rPr>
          <w:rFonts w:ascii="Arial" w:hAnsi="Arial" w:cs="Arial"/>
          <w:sz w:val="24"/>
          <w:szCs w:val="24"/>
          <w:u w:val="single"/>
        </w:rPr>
        <w:t xml:space="preserve">HSL Colour </w:t>
      </w:r>
      <w:r w:rsidR="006859BC">
        <w:rPr>
          <w:rFonts w:ascii="Arial" w:hAnsi="Arial" w:cs="Arial"/>
          <w:sz w:val="24"/>
          <w:szCs w:val="24"/>
          <w:u w:val="single"/>
        </w:rPr>
        <w:t>G</w:t>
      </w:r>
      <w:r w:rsidRPr="00FE4A45">
        <w:rPr>
          <w:rFonts w:ascii="Arial" w:hAnsi="Arial" w:cs="Arial"/>
          <w:sz w:val="24"/>
          <w:szCs w:val="24"/>
          <w:u w:val="single"/>
        </w:rPr>
        <w:t>radient</w:t>
      </w:r>
    </w:p>
    <w:p w14:paraId="01A2D793" w14:textId="21547C4C" w:rsidR="00880632" w:rsidRDefault="00880632" w:rsidP="00A85A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HSL colour gradient requires two colours to be passed to it, once in the shader I </w:t>
      </w:r>
      <w:r w:rsidR="006859BC">
        <w:rPr>
          <w:rFonts w:ascii="Arial" w:hAnsi="Arial" w:cs="Arial"/>
          <w:sz w:val="24"/>
          <w:szCs w:val="24"/>
        </w:rPr>
        <w:t>create two new colours for the top and bot of the screen and assign them the two colours pasted but before assignment I convert the colours to HSL so I can access the hue value.</w:t>
      </w:r>
    </w:p>
    <w:p w14:paraId="239C41D3" w14:textId="51F4E11A" w:rsidR="006859BC" w:rsidRDefault="00EB3268" w:rsidP="00A85A6D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8925F44" wp14:editId="751D84C3">
            <wp:simplePos x="0" y="0"/>
            <wp:positionH relativeFrom="column">
              <wp:posOffset>3695700</wp:posOffset>
            </wp:positionH>
            <wp:positionV relativeFrom="paragraph">
              <wp:posOffset>-594995</wp:posOffset>
            </wp:positionV>
            <wp:extent cx="2973070" cy="18288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307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59BC">
        <w:rPr>
          <w:rFonts w:ascii="Arial" w:hAnsi="Arial" w:cs="Arial"/>
          <w:sz w:val="24"/>
          <w:szCs w:val="24"/>
        </w:rPr>
        <w:t>Then I create a sin from and timer and add it to the HSL value of the colour, if the hue is above 1 then I reset it to 0. I then convert back to RGB and assign it to a new colour, I repeat this process for the other colour too</w:t>
      </w:r>
      <w:r>
        <w:rPr>
          <w:rFonts w:ascii="Arial" w:hAnsi="Arial" w:cs="Arial"/>
          <w:sz w:val="24"/>
          <w:szCs w:val="24"/>
        </w:rPr>
        <w:t>.</w:t>
      </w:r>
    </w:p>
    <w:p w14:paraId="54542ACC" w14:textId="6874BC21" w:rsidR="00EB3268" w:rsidRDefault="00EB3268" w:rsidP="00A85A6D">
      <w:pPr>
        <w:rPr>
          <w:rFonts w:ascii="Arial" w:hAnsi="Arial" w:cs="Arial"/>
          <w:sz w:val="24"/>
          <w:szCs w:val="24"/>
        </w:rPr>
      </w:pPr>
    </w:p>
    <w:p w14:paraId="772DC311" w14:textId="4FE99971" w:rsidR="006859BC" w:rsidRDefault="006859BC" w:rsidP="006859BC">
      <w:pPr>
        <w:rPr>
          <w:rFonts w:ascii="Arial" w:hAnsi="Arial" w:cs="Arial"/>
          <w:sz w:val="24"/>
          <w:szCs w:val="24"/>
        </w:rPr>
      </w:pPr>
      <w:r w:rsidRPr="00FE4A45">
        <w:rPr>
          <w:rFonts w:ascii="Arial" w:hAnsi="Arial" w:cs="Arial"/>
          <w:sz w:val="24"/>
          <w:szCs w:val="24"/>
        </w:rPr>
        <w:t>I create a new colour and set the rgb values of that new colour to the lerp values of the two colours rgb values at the current y of the UV.</w:t>
      </w:r>
    </w:p>
    <w:p w14:paraId="09ACD449" w14:textId="2713CACF" w:rsidR="006859BC" w:rsidRPr="00FE4A45" w:rsidRDefault="00FB458C" w:rsidP="00A85A6D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6E493BF" wp14:editId="56846F0B">
            <wp:simplePos x="0" y="0"/>
            <wp:positionH relativeFrom="column">
              <wp:posOffset>4227195</wp:posOffset>
            </wp:positionH>
            <wp:positionV relativeFrom="paragraph">
              <wp:posOffset>344170</wp:posOffset>
            </wp:positionV>
            <wp:extent cx="2536825" cy="1739265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6825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59BC" w:rsidRPr="00FE4A45">
        <w:rPr>
          <w:rFonts w:ascii="Arial" w:hAnsi="Arial" w:cs="Arial"/>
          <w:sz w:val="24"/>
          <w:szCs w:val="24"/>
        </w:rPr>
        <w:t>After I have lerp the two colours I then get the scene texture and times that by the new colour I created and return that scene texture.</w:t>
      </w:r>
      <w:r w:rsidR="00EB3268" w:rsidRPr="00EB3268">
        <w:rPr>
          <w:noProof/>
        </w:rPr>
        <w:t xml:space="preserve"> </w:t>
      </w:r>
    </w:p>
    <w:p w14:paraId="43462E34" w14:textId="548901B8" w:rsidR="004728F1" w:rsidRPr="00FE4A45" w:rsidRDefault="004728F1" w:rsidP="00A85A6D">
      <w:pPr>
        <w:rPr>
          <w:rFonts w:ascii="Arial" w:hAnsi="Arial" w:cs="Arial"/>
          <w:sz w:val="24"/>
          <w:szCs w:val="24"/>
          <w:u w:val="single"/>
        </w:rPr>
      </w:pPr>
      <w:r w:rsidRPr="00FE4A45">
        <w:rPr>
          <w:rFonts w:ascii="Arial" w:hAnsi="Arial" w:cs="Arial"/>
          <w:sz w:val="24"/>
          <w:szCs w:val="24"/>
          <w:u w:val="single"/>
        </w:rPr>
        <w:t>Two Pass garrison blur</w:t>
      </w:r>
    </w:p>
    <w:p w14:paraId="74501DC7" w14:textId="499DCE9D" w:rsidR="004728F1" w:rsidRDefault="00EB3268" w:rsidP="00A85A6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szCs w:val="24"/>
        </w:rPr>
        <w:t xml:space="preserve">When it came to doing the </w:t>
      </w:r>
      <w:r w:rsidR="00FB458C">
        <w:rPr>
          <w:rFonts w:ascii="Arial" w:hAnsi="Arial" w:cs="Arial"/>
          <w:sz w:val="24"/>
          <w:szCs w:val="24"/>
        </w:rPr>
        <w:t>two-pass</w:t>
      </w:r>
      <w:r>
        <w:rPr>
          <w:rFonts w:ascii="Arial" w:hAnsi="Arial" w:cs="Arial"/>
          <w:sz w:val="24"/>
          <w:szCs w:val="24"/>
        </w:rPr>
        <w:t xml:space="preserve"> garrison blur I need to make the weights properly, I found a function online at </w:t>
      </w:r>
      <w:hyperlink r:id="rId15" w:history="1">
        <w:r w:rsidRPr="00EB3268">
          <w:rPr>
            <w:color w:val="0000FF"/>
            <w:u w:val="single"/>
          </w:rPr>
          <w:t>https://www.</w:t>
        </w:r>
        <w:r w:rsidR="00FB458C" w:rsidRPr="00FB458C">
          <w:rPr>
            <w:noProof/>
          </w:rPr>
          <w:t xml:space="preserve"> </w:t>
        </w:r>
        <w:r w:rsidRPr="00EB3268">
          <w:rPr>
            <w:color w:val="0000FF"/>
            <w:u w:val="single"/>
          </w:rPr>
          <w:t>geeksforgeeks.org/gaussian-filter-generation-c/</w:t>
        </w:r>
      </w:hyperlink>
      <w:r>
        <w:t xml:space="preserve"> </w:t>
      </w:r>
      <w:r>
        <w:rPr>
          <w:rFonts w:ascii="Arial" w:hAnsi="Arial" w:cs="Arial"/>
          <w:sz w:val="24"/>
        </w:rPr>
        <w:t>which generated the weights for me</w:t>
      </w:r>
      <w:r w:rsidR="00FB458C">
        <w:rPr>
          <w:rFonts w:ascii="Arial" w:hAnsi="Arial" w:cs="Arial"/>
          <w:sz w:val="24"/>
        </w:rPr>
        <w:t>. Although this function split the weight disputation in the middle of the array so I had to work around that.</w:t>
      </w:r>
    </w:p>
    <w:p w14:paraId="28283F48" w14:textId="2DBF7A5A" w:rsidR="00FB458C" w:rsidRDefault="00FB458C" w:rsidP="00A85A6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Since the weight were already done all I had to do was pass them back into the shader. Once in the shader I create an empty float3 and find </w:t>
      </w:r>
      <w:proofErr w:type="gramStart"/>
      <w:r>
        <w:rPr>
          <w:rFonts w:ascii="Arial" w:hAnsi="Arial" w:cs="Arial"/>
          <w:sz w:val="24"/>
        </w:rPr>
        <w:t xml:space="preserve">what </w:t>
      </w:r>
      <w:r w:rsidR="00C82BAC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the</w:t>
      </w:r>
      <w:proofErr w:type="gramEnd"/>
      <w:r>
        <w:rPr>
          <w:rFonts w:ascii="Arial" w:hAnsi="Arial" w:cs="Arial"/>
          <w:sz w:val="24"/>
        </w:rPr>
        <w:t xml:space="preserve"> middle point of the array was, once I had that I get the scene texture and times that by the value at the half point in the array since is the start of the </w:t>
      </w:r>
      <w:r>
        <w:rPr>
          <w:rFonts w:ascii="Arial" w:hAnsi="Arial" w:cs="Arial"/>
          <w:sz w:val="24"/>
        </w:rPr>
        <w:t>disputation</w:t>
      </w:r>
      <w:r>
        <w:rPr>
          <w:rFonts w:ascii="Arial" w:hAnsi="Arial" w:cs="Arial"/>
          <w:sz w:val="24"/>
        </w:rPr>
        <w:t>.</w:t>
      </w:r>
    </w:p>
    <w:p w14:paraId="6B28A47D" w14:textId="25C59248" w:rsidR="00FB458C" w:rsidRDefault="00C82BAC" w:rsidP="00A85A6D">
      <w:pPr>
        <w:rPr>
          <w:rFonts w:ascii="Arial" w:hAnsi="Arial" w:cs="Arial"/>
          <w:sz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DEDABF4" wp14:editId="637CAFE6">
            <wp:simplePos x="0" y="0"/>
            <wp:positionH relativeFrom="margin">
              <wp:posOffset>3606800</wp:posOffset>
            </wp:positionH>
            <wp:positionV relativeFrom="paragraph">
              <wp:posOffset>83185</wp:posOffset>
            </wp:positionV>
            <wp:extent cx="3107690" cy="1400175"/>
            <wp:effectExtent l="0" t="0" r="0" b="952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769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458C">
        <w:rPr>
          <w:rFonts w:ascii="Arial" w:hAnsi="Arial" w:cs="Arial"/>
          <w:sz w:val="24"/>
        </w:rPr>
        <w:t xml:space="preserve">I then run through a for loop for all the weights, in this loop I get the empty </w:t>
      </w:r>
      <w:r w:rsidR="00FB458C">
        <w:rPr>
          <w:rFonts w:ascii="Arial" w:hAnsi="Arial" w:cs="Arial"/>
          <w:sz w:val="24"/>
        </w:rPr>
        <w:t>float3</w:t>
      </w:r>
      <w:r w:rsidR="00FB458C">
        <w:rPr>
          <w:rFonts w:ascii="Arial" w:hAnsi="Arial" w:cs="Arial"/>
          <w:sz w:val="24"/>
        </w:rPr>
        <w:t xml:space="preserve"> and add the scene texture times the current weight, after that I add the scene texture to another scene texture times the current weight again. Look at the code below for </w:t>
      </w:r>
      <w:r>
        <w:rPr>
          <w:rFonts w:ascii="Arial" w:hAnsi="Arial" w:cs="Arial"/>
          <w:sz w:val="24"/>
        </w:rPr>
        <w:t xml:space="preserve">a </w:t>
      </w:r>
      <w:proofErr w:type="gramStart"/>
      <w:r>
        <w:rPr>
          <w:rFonts w:ascii="Arial" w:hAnsi="Arial" w:cs="Arial"/>
          <w:sz w:val="24"/>
        </w:rPr>
        <w:t>more clearer</w:t>
      </w:r>
      <w:proofErr w:type="gramEnd"/>
      <w:r>
        <w:rPr>
          <w:rFonts w:ascii="Arial" w:hAnsi="Arial" w:cs="Arial"/>
          <w:sz w:val="24"/>
        </w:rPr>
        <w:t xml:space="preserve"> explanation. </w:t>
      </w:r>
    </w:p>
    <w:p w14:paraId="256CDA0B" w14:textId="2789A7DA" w:rsidR="00FB458C" w:rsidRPr="00C82BAC" w:rsidRDefault="00C82BAC" w:rsidP="00A85A6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 then add the scene texture times the middle weight and the float3 together and return.</w:t>
      </w:r>
    </w:p>
    <w:p w14:paraId="3CFC84D2" w14:textId="645742E0" w:rsidR="00A85A6D" w:rsidRPr="00314A72" w:rsidRDefault="00A85A6D" w:rsidP="00A85A6D">
      <w:pPr>
        <w:pStyle w:val="Heading1"/>
        <w:rPr>
          <w:rFonts w:ascii="Arial" w:hAnsi="Arial" w:cs="Arial"/>
        </w:rPr>
      </w:pPr>
      <w:r w:rsidRPr="00314A72">
        <w:rPr>
          <w:rFonts w:ascii="Arial" w:hAnsi="Arial" w:cs="Arial"/>
        </w:rPr>
        <w:t>Polygon Post Processing</w:t>
      </w:r>
    </w:p>
    <w:p w14:paraId="2FFDF714" w14:textId="58192A2A" w:rsidR="00A85A6D" w:rsidRPr="00314A72" w:rsidRDefault="00A85A6D" w:rsidP="00A85A6D">
      <w:pPr>
        <w:rPr>
          <w:rFonts w:ascii="Arial" w:hAnsi="Arial" w:cs="Arial"/>
        </w:rPr>
      </w:pPr>
    </w:p>
    <w:p w14:paraId="61A554F4" w14:textId="2C3767FD" w:rsidR="00A85A6D" w:rsidRPr="00314A72" w:rsidRDefault="00A85A6D" w:rsidP="00A85A6D">
      <w:pPr>
        <w:pStyle w:val="Heading1"/>
        <w:rPr>
          <w:rFonts w:ascii="Arial" w:hAnsi="Arial" w:cs="Arial"/>
        </w:rPr>
      </w:pPr>
      <w:r w:rsidRPr="00314A72">
        <w:rPr>
          <w:rFonts w:ascii="Arial" w:hAnsi="Arial" w:cs="Arial"/>
        </w:rPr>
        <w:t>Advanced Post Processing</w:t>
      </w:r>
    </w:p>
    <w:p w14:paraId="7C52922B" w14:textId="77777777" w:rsidR="004728F1" w:rsidRPr="00314A72" w:rsidRDefault="004728F1" w:rsidP="00A85A6D">
      <w:pPr>
        <w:rPr>
          <w:rFonts w:ascii="Arial" w:hAnsi="Arial" w:cs="Arial"/>
        </w:rPr>
      </w:pPr>
      <w:bookmarkStart w:id="0" w:name="_GoBack"/>
      <w:bookmarkEnd w:id="0"/>
    </w:p>
    <w:p w14:paraId="25894059" w14:textId="795E209A" w:rsidR="00A85A6D" w:rsidRPr="00314A72" w:rsidRDefault="00A85A6D" w:rsidP="00A85A6D">
      <w:pPr>
        <w:pStyle w:val="Heading1"/>
        <w:rPr>
          <w:rFonts w:ascii="Arial" w:hAnsi="Arial" w:cs="Arial"/>
        </w:rPr>
      </w:pPr>
      <w:r w:rsidRPr="00314A72">
        <w:rPr>
          <w:rFonts w:ascii="Arial" w:hAnsi="Arial" w:cs="Arial"/>
        </w:rPr>
        <w:t>Additional Implementations</w:t>
      </w:r>
    </w:p>
    <w:p w14:paraId="19BA923F" w14:textId="66846C5B" w:rsidR="00A85A6D" w:rsidRDefault="00A85A6D" w:rsidP="00A85A6D">
      <w:pPr>
        <w:rPr>
          <w:rFonts w:ascii="Arial" w:hAnsi="Arial" w:cs="Arial"/>
        </w:rPr>
      </w:pPr>
    </w:p>
    <w:p w14:paraId="3D7CE115" w14:textId="3E791143" w:rsidR="00880632" w:rsidRPr="00314A72" w:rsidRDefault="00880632" w:rsidP="00880632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lastRenderedPageBreak/>
        <w:t>IMGUI</w:t>
      </w:r>
    </w:p>
    <w:p w14:paraId="013DDE11" w14:textId="77777777" w:rsidR="00880632" w:rsidRPr="00314A72" w:rsidRDefault="00880632" w:rsidP="00A85A6D">
      <w:pPr>
        <w:rPr>
          <w:rFonts w:ascii="Arial" w:hAnsi="Arial" w:cs="Arial"/>
        </w:rPr>
      </w:pPr>
    </w:p>
    <w:p w14:paraId="52F34D45" w14:textId="49AFFD48" w:rsidR="00A85A6D" w:rsidRPr="00314A72" w:rsidRDefault="00A85A6D" w:rsidP="00A85A6D">
      <w:pPr>
        <w:pStyle w:val="Heading1"/>
        <w:rPr>
          <w:rFonts w:ascii="Arial" w:hAnsi="Arial" w:cs="Arial"/>
        </w:rPr>
      </w:pPr>
      <w:r w:rsidRPr="00314A72">
        <w:rPr>
          <w:rFonts w:ascii="Arial" w:hAnsi="Arial" w:cs="Arial"/>
        </w:rPr>
        <w:t>Brief Check List</w:t>
      </w:r>
    </w:p>
    <w:p w14:paraId="0284DD71" w14:textId="2CF4D4C5" w:rsidR="00A85A6D" w:rsidRPr="00FE4A45" w:rsidRDefault="00A85A6D" w:rsidP="00A85A6D">
      <w:pPr>
        <w:pStyle w:val="ListParagraph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 w:rsidRPr="00FE4A45">
        <w:rPr>
          <w:rFonts w:ascii="Arial" w:hAnsi="Arial" w:cs="Arial"/>
          <w:sz w:val="24"/>
          <w:szCs w:val="24"/>
        </w:rPr>
        <w:t xml:space="preserve">Vertical Colour </w:t>
      </w:r>
      <w:r w:rsidR="00E477A0" w:rsidRPr="00FE4A45">
        <w:rPr>
          <w:rFonts w:ascii="Arial" w:hAnsi="Arial" w:cs="Arial"/>
          <w:sz w:val="24"/>
          <w:szCs w:val="24"/>
        </w:rPr>
        <w:t>Gradient.</w:t>
      </w:r>
    </w:p>
    <w:p w14:paraId="794D7A9C" w14:textId="74526926" w:rsidR="00A85A6D" w:rsidRPr="00FE4A45" w:rsidRDefault="00A85A6D" w:rsidP="00A85A6D">
      <w:pPr>
        <w:pStyle w:val="ListParagraph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 w:rsidRPr="00FE4A45">
        <w:rPr>
          <w:rFonts w:ascii="Arial" w:hAnsi="Arial" w:cs="Arial"/>
          <w:sz w:val="24"/>
          <w:szCs w:val="24"/>
        </w:rPr>
        <w:t>2 Pass Garrison Blur.</w:t>
      </w:r>
    </w:p>
    <w:p w14:paraId="0E79D2DF" w14:textId="457D55D3" w:rsidR="00A85A6D" w:rsidRPr="00FE4A45" w:rsidRDefault="00A85A6D" w:rsidP="00A85A6D">
      <w:pPr>
        <w:pStyle w:val="ListParagraph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 w:rsidRPr="00FE4A45">
        <w:rPr>
          <w:rFonts w:ascii="Arial" w:hAnsi="Arial" w:cs="Arial"/>
          <w:sz w:val="24"/>
          <w:szCs w:val="24"/>
        </w:rPr>
        <w:t>Underwater.</w:t>
      </w:r>
    </w:p>
    <w:p w14:paraId="5B87FE86" w14:textId="792E5872" w:rsidR="00A85A6D" w:rsidRPr="00FE4A45" w:rsidRDefault="00A85A6D" w:rsidP="00A85A6D">
      <w:pPr>
        <w:pStyle w:val="ListParagraph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 w:rsidRPr="00FE4A45">
        <w:rPr>
          <w:rFonts w:ascii="Arial" w:hAnsi="Arial" w:cs="Arial"/>
          <w:sz w:val="24"/>
          <w:szCs w:val="24"/>
        </w:rPr>
        <w:t>Multiple post process functionality (Can handle Fullscreen, Polygon, Model Polygon and Area all at once).</w:t>
      </w:r>
    </w:p>
    <w:p w14:paraId="36C25EE7" w14:textId="7506C7B8" w:rsidR="00A85A6D" w:rsidRPr="00FE4A45" w:rsidRDefault="00A85A6D" w:rsidP="00A85A6D">
      <w:pPr>
        <w:pStyle w:val="ListParagraph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 w:rsidRPr="00FE4A45">
        <w:rPr>
          <w:rFonts w:ascii="Arial" w:hAnsi="Arial" w:cs="Arial"/>
          <w:sz w:val="24"/>
          <w:szCs w:val="24"/>
        </w:rPr>
        <w:t>HSL Colour space gradient.</w:t>
      </w:r>
    </w:p>
    <w:p w14:paraId="4DDDC54F" w14:textId="66DDEF6B" w:rsidR="00A85A6D" w:rsidRPr="00FE4A45" w:rsidRDefault="00A85A6D" w:rsidP="00A85A6D">
      <w:pPr>
        <w:pStyle w:val="ListParagraph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 w:rsidRPr="00FE4A45">
        <w:rPr>
          <w:rFonts w:ascii="Arial" w:hAnsi="Arial" w:cs="Arial"/>
          <w:sz w:val="24"/>
          <w:szCs w:val="24"/>
        </w:rPr>
        <w:t>Feedback to Blur (Maybe).</w:t>
      </w:r>
    </w:p>
    <w:p w14:paraId="692CB9B9" w14:textId="6B36CE96" w:rsidR="00A85A6D" w:rsidRPr="00FE4A45" w:rsidRDefault="00A85A6D" w:rsidP="00A85A6D">
      <w:pPr>
        <w:pStyle w:val="ListParagraph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 w:rsidRPr="00FE4A45">
        <w:rPr>
          <w:rFonts w:ascii="Arial" w:hAnsi="Arial" w:cs="Arial"/>
          <w:sz w:val="24"/>
          <w:szCs w:val="24"/>
        </w:rPr>
        <w:t>Wall model with one window (Has a post processers).</w:t>
      </w:r>
    </w:p>
    <w:p w14:paraId="070A05B8" w14:textId="71656D17" w:rsidR="00A85A6D" w:rsidRPr="00FE4A45" w:rsidRDefault="00A85A6D" w:rsidP="00A85A6D">
      <w:pPr>
        <w:pStyle w:val="ListParagraph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 w:rsidRPr="00FE4A45">
        <w:rPr>
          <w:rFonts w:ascii="Arial" w:hAnsi="Arial" w:cs="Arial"/>
          <w:sz w:val="24"/>
          <w:szCs w:val="24"/>
        </w:rPr>
        <w:t>Wall model with four windows (all have post processers).</w:t>
      </w:r>
    </w:p>
    <w:p w14:paraId="5B170D81" w14:textId="18E0A965" w:rsidR="00A85A6D" w:rsidRPr="00FE4A45" w:rsidRDefault="00A85A6D" w:rsidP="00A85A6D">
      <w:pPr>
        <w:pStyle w:val="ListParagraph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 w:rsidRPr="00FE4A45">
        <w:rPr>
          <w:rFonts w:ascii="Arial" w:hAnsi="Arial" w:cs="Arial"/>
          <w:sz w:val="24"/>
          <w:szCs w:val="24"/>
        </w:rPr>
        <w:t>Retro Game Mode Shader.</w:t>
      </w:r>
    </w:p>
    <w:p w14:paraId="7DCF3731" w14:textId="081212BF" w:rsidR="00A85A6D" w:rsidRPr="00FE4A45" w:rsidRDefault="00A85A6D" w:rsidP="00A85A6D">
      <w:pPr>
        <w:pStyle w:val="ListParagraph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 w:rsidRPr="00FE4A45">
        <w:rPr>
          <w:rFonts w:ascii="Arial" w:hAnsi="Arial" w:cs="Arial"/>
          <w:sz w:val="24"/>
          <w:szCs w:val="24"/>
        </w:rPr>
        <w:t>Full screen Bloom</w:t>
      </w:r>
    </w:p>
    <w:p w14:paraId="3865E328" w14:textId="3650B02C" w:rsidR="00A85A6D" w:rsidRPr="00FE4A45" w:rsidRDefault="00314A72" w:rsidP="00A85A6D">
      <w:pPr>
        <w:rPr>
          <w:rFonts w:ascii="Arial" w:hAnsi="Arial" w:cs="Arial"/>
          <w:sz w:val="24"/>
          <w:szCs w:val="24"/>
        </w:rPr>
      </w:pPr>
      <w:r w:rsidRPr="00FE4A45">
        <w:rPr>
          <w:rFonts w:ascii="Arial" w:hAnsi="Arial" w:cs="Arial"/>
          <w:sz w:val="24"/>
          <w:szCs w:val="24"/>
        </w:rPr>
        <w:t>Additional</w:t>
      </w:r>
      <w:r w:rsidR="00A85A6D" w:rsidRPr="00FE4A45">
        <w:rPr>
          <w:rFonts w:ascii="Arial" w:hAnsi="Arial" w:cs="Arial"/>
          <w:sz w:val="24"/>
          <w:szCs w:val="24"/>
        </w:rPr>
        <w:t xml:space="preserve"> </w:t>
      </w:r>
      <w:r w:rsidRPr="00FE4A45">
        <w:rPr>
          <w:rFonts w:ascii="Arial" w:hAnsi="Arial" w:cs="Arial"/>
          <w:sz w:val="24"/>
          <w:szCs w:val="24"/>
        </w:rPr>
        <w:t>Features.</w:t>
      </w:r>
    </w:p>
    <w:p w14:paraId="508356E3" w14:textId="655A6C3C" w:rsidR="00314A72" w:rsidRPr="00FE4A45" w:rsidRDefault="00314A72" w:rsidP="00314A72">
      <w:pPr>
        <w:pStyle w:val="ListParagraph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 w:rsidRPr="00FE4A45">
        <w:rPr>
          <w:rFonts w:ascii="Arial" w:hAnsi="Arial" w:cs="Arial"/>
          <w:sz w:val="24"/>
          <w:szCs w:val="24"/>
        </w:rPr>
        <w:t>Black and white post process.</w:t>
      </w:r>
    </w:p>
    <w:p w14:paraId="61FD0DCA" w14:textId="65604417" w:rsidR="00314A72" w:rsidRPr="00FE4A45" w:rsidRDefault="00314A72" w:rsidP="00314A72">
      <w:pPr>
        <w:pStyle w:val="ListParagraph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 w:rsidRPr="00FE4A45">
        <w:rPr>
          <w:rFonts w:ascii="Arial" w:hAnsi="Arial" w:cs="Arial"/>
          <w:sz w:val="24"/>
          <w:szCs w:val="24"/>
        </w:rPr>
        <w:t>Night vision post process.</w:t>
      </w:r>
    </w:p>
    <w:p w14:paraId="4F3740B9" w14:textId="0CDBBFF8" w:rsidR="00314A72" w:rsidRPr="00FE4A45" w:rsidRDefault="00314A72" w:rsidP="00314A72">
      <w:pPr>
        <w:pStyle w:val="ListParagraph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 w:rsidRPr="00FE4A45">
        <w:rPr>
          <w:rFonts w:ascii="Arial" w:hAnsi="Arial" w:cs="Arial"/>
          <w:sz w:val="24"/>
          <w:szCs w:val="24"/>
        </w:rPr>
        <w:t>Inverse post process.</w:t>
      </w:r>
    </w:p>
    <w:p w14:paraId="5B738433" w14:textId="58F71522" w:rsidR="00314A72" w:rsidRPr="00FE4A45" w:rsidRDefault="00314A72" w:rsidP="00314A72">
      <w:pPr>
        <w:pStyle w:val="ListParagraph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 w:rsidRPr="00FE4A45">
        <w:rPr>
          <w:rFonts w:ascii="Arial" w:hAnsi="Arial" w:cs="Arial"/>
          <w:sz w:val="24"/>
          <w:szCs w:val="24"/>
        </w:rPr>
        <w:t>Predator Vision post process.</w:t>
      </w:r>
    </w:p>
    <w:p w14:paraId="19F2A34E" w14:textId="3B38A285" w:rsidR="00314A72" w:rsidRPr="00FE4A45" w:rsidRDefault="00314A72" w:rsidP="00314A72">
      <w:pPr>
        <w:pStyle w:val="ListParagraph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 w:rsidRPr="00FE4A45">
        <w:rPr>
          <w:rFonts w:ascii="Arial" w:hAnsi="Arial" w:cs="Arial"/>
          <w:sz w:val="24"/>
          <w:szCs w:val="24"/>
        </w:rPr>
        <w:t>Seeing Worlds post process</w:t>
      </w:r>
    </w:p>
    <w:p w14:paraId="06BF9426" w14:textId="7A481F55" w:rsidR="00314A72" w:rsidRPr="00FE4A45" w:rsidRDefault="00314A72" w:rsidP="00314A72">
      <w:pPr>
        <w:pStyle w:val="ListParagraph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 w:rsidRPr="00FE4A45">
        <w:rPr>
          <w:rFonts w:ascii="Arial" w:hAnsi="Arial" w:cs="Arial"/>
          <w:sz w:val="24"/>
          <w:szCs w:val="24"/>
        </w:rPr>
        <w:t>Scanlines post process</w:t>
      </w:r>
    </w:p>
    <w:p w14:paraId="3BE6FC1C" w14:textId="2ADE21A0" w:rsidR="00DD2A9B" w:rsidRPr="00FE4A45" w:rsidRDefault="00DD2A9B" w:rsidP="00314A72">
      <w:pPr>
        <w:pStyle w:val="ListParagraph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 w:rsidRPr="00FE4A45">
        <w:rPr>
          <w:rFonts w:ascii="Arial" w:hAnsi="Arial" w:cs="Arial"/>
          <w:sz w:val="24"/>
          <w:szCs w:val="24"/>
        </w:rPr>
        <w:t>Added a new post processing mode called “ModelPolygon”</w:t>
      </w:r>
    </w:p>
    <w:p w14:paraId="5B0088A4" w14:textId="5F0F1BE4" w:rsidR="00314A72" w:rsidRPr="00FE4A45" w:rsidRDefault="00314A72" w:rsidP="00DD2A9B">
      <w:pPr>
        <w:rPr>
          <w:rFonts w:ascii="Arial" w:hAnsi="Arial" w:cs="Arial"/>
          <w:sz w:val="24"/>
          <w:szCs w:val="24"/>
        </w:rPr>
      </w:pPr>
      <w:r w:rsidRPr="00FE4A45">
        <w:rPr>
          <w:rFonts w:ascii="Arial" w:hAnsi="Arial" w:cs="Arial"/>
          <w:sz w:val="24"/>
          <w:szCs w:val="24"/>
        </w:rPr>
        <w:t>IMGUI:</w:t>
      </w:r>
    </w:p>
    <w:p w14:paraId="61ADDB75" w14:textId="3F125ADB" w:rsidR="00314A72" w:rsidRPr="00FE4A45" w:rsidRDefault="00314A72" w:rsidP="00314A72">
      <w:pPr>
        <w:pStyle w:val="ListParagraph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 w:rsidRPr="00FE4A45">
        <w:rPr>
          <w:rFonts w:ascii="Arial" w:hAnsi="Arial" w:cs="Arial"/>
          <w:sz w:val="24"/>
          <w:szCs w:val="24"/>
        </w:rPr>
        <w:t>Model Selection</w:t>
      </w:r>
    </w:p>
    <w:p w14:paraId="3E346830" w14:textId="7BD2881D" w:rsidR="00DD2A9B" w:rsidRPr="00FE4A45" w:rsidRDefault="00DD2A9B" w:rsidP="00314A72">
      <w:pPr>
        <w:pStyle w:val="ListParagraph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 w:rsidRPr="00FE4A45">
        <w:rPr>
          <w:rFonts w:ascii="Arial" w:hAnsi="Arial" w:cs="Arial"/>
          <w:sz w:val="24"/>
          <w:szCs w:val="24"/>
        </w:rPr>
        <w:t>Post processing mode selection</w:t>
      </w:r>
    </w:p>
    <w:p w14:paraId="56BCC8C1" w14:textId="41788FB1" w:rsidR="00DD2A9B" w:rsidRPr="00FE4A45" w:rsidRDefault="00DD2A9B" w:rsidP="00314A72">
      <w:pPr>
        <w:pStyle w:val="ListParagraph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 w:rsidRPr="00FE4A45">
        <w:rPr>
          <w:rFonts w:ascii="Arial" w:hAnsi="Arial" w:cs="Arial"/>
          <w:sz w:val="24"/>
          <w:szCs w:val="24"/>
        </w:rPr>
        <w:t>Menu to add post processes at runtime.</w:t>
      </w:r>
    </w:p>
    <w:p w14:paraId="492D5CE1" w14:textId="2FFE064D" w:rsidR="00DD2A9B" w:rsidRPr="00FE4A45" w:rsidRDefault="00DD2A9B" w:rsidP="00314A72">
      <w:pPr>
        <w:pStyle w:val="ListParagraph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 w:rsidRPr="00FE4A45">
        <w:rPr>
          <w:rFonts w:ascii="Arial" w:hAnsi="Arial" w:cs="Arial"/>
          <w:sz w:val="24"/>
          <w:szCs w:val="24"/>
        </w:rPr>
        <w:t>Button to allow the user to clean the screen.</w:t>
      </w:r>
    </w:p>
    <w:p w14:paraId="3F44738B" w14:textId="05C584D4" w:rsidR="00DD2A9B" w:rsidRPr="00FE4A45" w:rsidRDefault="00DD2A9B" w:rsidP="00314A72">
      <w:pPr>
        <w:pStyle w:val="ListParagraph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 w:rsidRPr="00FE4A45">
        <w:rPr>
          <w:rFonts w:ascii="Arial" w:hAnsi="Arial" w:cs="Arial"/>
          <w:sz w:val="24"/>
          <w:szCs w:val="24"/>
        </w:rPr>
        <w:t>“X” button to remove a post process.</w:t>
      </w:r>
    </w:p>
    <w:p w14:paraId="05856DB2" w14:textId="0581D15A" w:rsidR="00DD2A9B" w:rsidRPr="00FE4A45" w:rsidRDefault="00DD2A9B" w:rsidP="00314A72">
      <w:pPr>
        <w:pStyle w:val="ListParagraph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 w:rsidRPr="00FE4A45">
        <w:rPr>
          <w:rFonts w:ascii="Arial" w:hAnsi="Arial" w:cs="Arial"/>
          <w:sz w:val="24"/>
          <w:szCs w:val="24"/>
        </w:rPr>
        <w:t>“Up” button to move the post process up in the vector.</w:t>
      </w:r>
    </w:p>
    <w:p w14:paraId="2300A2EC" w14:textId="4183D9D2" w:rsidR="00DD2A9B" w:rsidRPr="00FE4A45" w:rsidRDefault="00DD2A9B" w:rsidP="00DD2A9B">
      <w:pPr>
        <w:pStyle w:val="ListParagraph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 w:rsidRPr="00FE4A45">
        <w:rPr>
          <w:rFonts w:ascii="Arial" w:hAnsi="Arial" w:cs="Arial"/>
          <w:sz w:val="24"/>
          <w:szCs w:val="24"/>
        </w:rPr>
        <w:t>“Down” button to move the post process down in the vector.</w:t>
      </w:r>
    </w:p>
    <w:p w14:paraId="2860C209" w14:textId="77777777" w:rsidR="00DD2A9B" w:rsidRPr="00314A72" w:rsidRDefault="00DD2A9B" w:rsidP="00DD2A9B">
      <w:pPr>
        <w:pStyle w:val="ListParagraph"/>
        <w:rPr>
          <w:rFonts w:ascii="Arial" w:hAnsi="Arial" w:cs="Arial"/>
        </w:rPr>
      </w:pPr>
    </w:p>
    <w:sectPr w:rsidR="00DD2A9B" w:rsidRPr="00314A72" w:rsidSect="00855982">
      <w:footerReference w:type="default" r:id="rId17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4A83E3" w14:textId="77777777" w:rsidR="00A56191" w:rsidRDefault="00A56191" w:rsidP="00855982">
      <w:pPr>
        <w:spacing w:after="0" w:line="240" w:lineRule="auto"/>
      </w:pPr>
      <w:r>
        <w:separator/>
      </w:r>
    </w:p>
  </w:endnote>
  <w:endnote w:type="continuationSeparator" w:id="0">
    <w:p w14:paraId="5DA650E7" w14:textId="77777777" w:rsidR="00A56191" w:rsidRDefault="00A56191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B6F2ED" w14:textId="77777777"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A612E4" w14:textId="77777777" w:rsidR="00A56191" w:rsidRDefault="00A56191" w:rsidP="00855982">
      <w:pPr>
        <w:spacing w:after="0" w:line="240" w:lineRule="auto"/>
      </w:pPr>
      <w:r>
        <w:separator/>
      </w:r>
    </w:p>
  </w:footnote>
  <w:footnote w:type="continuationSeparator" w:id="0">
    <w:p w14:paraId="1E8C04BF" w14:textId="77777777" w:rsidR="00A56191" w:rsidRDefault="00A56191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9A846EB"/>
    <w:multiLevelType w:val="hybridMultilevel"/>
    <w:tmpl w:val="DDFCA1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93023F"/>
    <w:multiLevelType w:val="hybridMultilevel"/>
    <w:tmpl w:val="A56E16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7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6"/>
  </w:num>
  <w:num w:numId="30">
    <w:abstractNumId w:val="19"/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A6D"/>
    <w:rsid w:val="001D4362"/>
    <w:rsid w:val="002C08BB"/>
    <w:rsid w:val="00314A72"/>
    <w:rsid w:val="004728F1"/>
    <w:rsid w:val="004A4153"/>
    <w:rsid w:val="005615C5"/>
    <w:rsid w:val="006859BC"/>
    <w:rsid w:val="007833A7"/>
    <w:rsid w:val="00855982"/>
    <w:rsid w:val="00874106"/>
    <w:rsid w:val="00880632"/>
    <w:rsid w:val="00A10484"/>
    <w:rsid w:val="00A56191"/>
    <w:rsid w:val="00A85A6D"/>
    <w:rsid w:val="00C82BAC"/>
    <w:rsid w:val="00DD2A9B"/>
    <w:rsid w:val="00E477A0"/>
    <w:rsid w:val="00EB3268"/>
    <w:rsid w:val="00F62AEB"/>
    <w:rsid w:val="00FB458C"/>
    <w:rsid w:val="00FD262C"/>
    <w:rsid w:val="00FE4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4AA6B"/>
  <w15:chartTrackingRefBased/>
  <w15:docId w15:val="{A4C92D17-61C2-4C87-8FEE-C1EE2094B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A85A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s://www.geeksforgeeks.org/gaussian-filter-generation-c/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DKavanagh2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214</TotalTime>
  <Pages>4</Pages>
  <Words>864</Words>
  <Characters>4926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Danny Kavanagh</dc:creator>
  <cp:lastModifiedBy>DKavanagh2@dev.local</cp:lastModifiedBy>
  <cp:revision>2</cp:revision>
  <dcterms:created xsi:type="dcterms:W3CDTF">2020-03-14T11:35:00Z</dcterms:created>
  <dcterms:modified xsi:type="dcterms:W3CDTF">2020-03-14T15:34:00Z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